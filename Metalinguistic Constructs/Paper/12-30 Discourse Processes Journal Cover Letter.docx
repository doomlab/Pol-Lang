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632D3" w14:textId="77777777" w:rsidR="002E5DA0" w:rsidRDefault="002E5DA0">
      <w:pPr>
        <w:pStyle w:val="Date"/>
        <w:rPr>
          <w:rFonts w:ascii="Times New Roman" w:hAnsi="Times New Roman"/>
          <w:sz w:val="24"/>
        </w:rPr>
      </w:pPr>
    </w:p>
    <w:p w14:paraId="42F8AA49" w14:textId="77777777" w:rsidR="002E5DA0" w:rsidRDefault="002E5DA0" w:rsidP="00413144">
      <w:pPr>
        <w:pStyle w:val="Date"/>
        <w:jc w:val="center"/>
        <w:rPr>
          <w:rFonts w:ascii="Times New Roman" w:hAnsi="Times New Roman"/>
          <w:sz w:val="24"/>
        </w:rPr>
      </w:pPr>
    </w:p>
    <w:p w14:paraId="58A97FFF" w14:textId="77777777" w:rsidR="002E5DA0" w:rsidRDefault="00703472" w:rsidP="00D86552">
      <w:pPr>
        <w:pStyle w:val="Date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December 30</w:t>
      </w:r>
      <w:r w:rsidR="007E12E5">
        <w:rPr>
          <w:rFonts w:ascii="Times New Roman" w:hAnsi="Times New Roman"/>
          <w:sz w:val="24"/>
        </w:rPr>
        <w:t>, 2014</w:t>
      </w:r>
    </w:p>
    <w:p w14:paraId="79A02C6E" w14:textId="77777777" w:rsidR="00D86552" w:rsidRPr="00D86552" w:rsidRDefault="00D86552" w:rsidP="00D86552">
      <w:pPr>
        <w:pStyle w:val="InsideAddressName"/>
      </w:pPr>
    </w:p>
    <w:p w14:paraId="10D56D27" w14:textId="77777777" w:rsidR="00703472" w:rsidRDefault="00703472">
      <w:pPr>
        <w:pStyle w:val="InsideAddress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034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Michael F. </w:t>
      </w:r>
      <w:proofErr w:type="spellStart"/>
      <w:r w:rsidRPr="007034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Schober</w:t>
      </w:r>
      <w:proofErr w:type="spellEnd"/>
    </w:p>
    <w:p w14:paraId="66C927F0" w14:textId="77777777" w:rsidR="004009C8" w:rsidRDefault="004009C8">
      <w:pPr>
        <w:pStyle w:val="InsideAddress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Editor</w:t>
      </w:r>
    </w:p>
    <w:p w14:paraId="4E0E19EC" w14:textId="77777777" w:rsidR="00703472" w:rsidRDefault="00703472">
      <w:pPr>
        <w:pStyle w:val="InsideAddress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034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New School for Social Research </w:t>
      </w:r>
    </w:p>
    <w:p w14:paraId="0E05569E" w14:textId="77777777" w:rsidR="00703472" w:rsidRPr="00703472" w:rsidRDefault="00703472" w:rsidP="00703472">
      <w:pPr>
        <w:pStyle w:val="InsideAddress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New York, NY</w:t>
      </w:r>
    </w:p>
    <w:p w14:paraId="7DD8A3BE" w14:textId="77777777" w:rsidR="002E5DA0" w:rsidRDefault="002E5DA0">
      <w:pPr>
        <w:pStyle w:val="Salutation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AUTOTEXTLIST </w:instrText>
      </w:r>
      <w:r>
        <w:rPr>
          <w:rFonts w:ascii="Times New Roman" w:hAnsi="Times New Roman"/>
          <w:sz w:val="24"/>
        </w:rPr>
        <w:fldChar w:fldCharType="separate"/>
      </w:r>
      <w:r w:rsidR="00703472">
        <w:rPr>
          <w:rFonts w:ascii="Times New Roman" w:hAnsi="Times New Roman"/>
          <w:sz w:val="24"/>
        </w:rPr>
        <w:t xml:space="preserve">Dear Dr. </w:t>
      </w:r>
      <w:proofErr w:type="spellStart"/>
      <w:r w:rsidR="00703472">
        <w:rPr>
          <w:rFonts w:ascii="Times New Roman" w:hAnsi="Times New Roman"/>
          <w:sz w:val="24"/>
        </w:rPr>
        <w:t>Schober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fldChar w:fldCharType="end"/>
      </w:r>
    </w:p>
    <w:p w14:paraId="7B0EA0A3" w14:textId="3E596182" w:rsidR="00B63949" w:rsidRDefault="002E5DA0" w:rsidP="00B63949">
      <w:pPr>
        <w:pStyle w:val="Title"/>
        <w:spacing w:line="240" w:lineRule="auto"/>
        <w:jc w:val="left"/>
      </w:pPr>
      <w:r>
        <w:t xml:space="preserve">I am enclosing a submission to the </w:t>
      </w:r>
      <w:r w:rsidR="00703472">
        <w:rPr>
          <w:i/>
          <w:iCs/>
        </w:rPr>
        <w:t>Discourse Processes</w:t>
      </w:r>
      <w:r w:rsidR="00D86552">
        <w:rPr>
          <w:i/>
          <w:iCs/>
        </w:rPr>
        <w:t xml:space="preserve"> </w:t>
      </w:r>
      <w:r>
        <w:t>entitled “</w:t>
      </w:r>
      <w:r w:rsidR="00703472">
        <w:t>Political Party Differences in Foreign Policy Discourse</w:t>
      </w:r>
      <w:r>
        <w:t xml:space="preserve">.” </w:t>
      </w:r>
      <w:r w:rsidR="00A84DAA">
        <w:t>T</w:t>
      </w:r>
      <w:r>
        <w:t xml:space="preserve">his </w:t>
      </w:r>
      <w:r w:rsidR="00787B09">
        <w:t xml:space="preserve">original </w:t>
      </w:r>
      <w:r>
        <w:t xml:space="preserve">manuscript </w:t>
      </w:r>
      <w:r w:rsidR="00D86552">
        <w:t xml:space="preserve">has not been previously published and </w:t>
      </w:r>
      <w:r w:rsidR="00A84DAA">
        <w:t>is not under review for p</w:t>
      </w:r>
      <w:r w:rsidR="007E12E5">
        <w:t>ublication by any other journal</w:t>
      </w:r>
      <w:r w:rsidR="00D86552">
        <w:t xml:space="preserve">. </w:t>
      </w:r>
      <w:r w:rsidR="007E12E5">
        <w:t xml:space="preserve">The study used archival data available to the general </w:t>
      </w:r>
      <w:r w:rsidR="00C6050C">
        <w:t>public;</w:t>
      </w:r>
      <w:r w:rsidR="007E12E5">
        <w:t xml:space="preserve"> therefore</w:t>
      </w:r>
      <w:r w:rsidR="00F957A6">
        <w:t>,</w:t>
      </w:r>
      <w:r w:rsidR="007E12E5">
        <w:t xml:space="preserve"> IRB approval was not sought. </w:t>
      </w:r>
    </w:p>
    <w:p w14:paraId="7B358DB7" w14:textId="77777777" w:rsidR="00B63949" w:rsidRDefault="00B63949" w:rsidP="00B63949">
      <w:pPr>
        <w:pStyle w:val="Title"/>
        <w:spacing w:line="240" w:lineRule="auto"/>
        <w:jc w:val="left"/>
      </w:pPr>
    </w:p>
    <w:p w14:paraId="6F3A1C64" w14:textId="668BABB8" w:rsidR="00C6050C" w:rsidRDefault="00703472" w:rsidP="00F957A6">
      <w:pPr>
        <w:pStyle w:val="Title"/>
        <w:spacing w:line="240" w:lineRule="auto"/>
        <w:jc w:val="left"/>
      </w:pPr>
      <w:r>
        <w:t>In this manuscript, we explore the impact of political party affiliation and foreign policy decisions on psychological processes as evidenced by language use</w:t>
      </w:r>
      <w:r w:rsidR="005213BF">
        <w:t>.</w:t>
      </w:r>
      <w:r>
        <w:t xml:space="preserve"> </w:t>
      </w:r>
      <w:r w:rsidR="00A67859">
        <w:t xml:space="preserve">Using speeches and statements from members of the U.S. Congress as well as the U.S. President, </w:t>
      </w:r>
      <w:r w:rsidR="009B15D7">
        <w:t xml:space="preserve">we found political party and policy decisions interacted to influence cognitive processing and complex thinking. Furthermore, psychological distancing and categorical thinking varied depending on foreign policy decision. </w:t>
      </w:r>
      <w:r w:rsidR="00426E9E">
        <w:t>This paper should be of interest to any researcher of politics and/or language including psychologists, political scientists, linguists, and other social scientists.</w:t>
      </w:r>
      <w:r w:rsidR="00F957A6">
        <w:t xml:space="preserve"> Thank you for your time</w:t>
      </w:r>
    </w:p>
    <w:p w14:paraId="16EEE9CA" w14:textId="77777777" w:rsidR="00F957A6" w:rsidRPr="00C6050C" w:rsidRDefault="00F957A6" w:rsidP="00F957A6">
      <w:pPr>
        <w:pStyle w:val="Title"/>
        <w:spacing w:line="240" w:lineRule="auto"/>
        <w:jc w:val="left"/>
      </w:pPr>
    </w:p>
    <w:p w14:paraId="23602144" w14:textId="77777777" w:rsidR="002E5DA0" w:rsidRDefault="002E5DA0">
      <w:pPr>
        <w:pStyle w:val="Clos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AUTOTEXTLIST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Sincerely,</w:t>
      </w:r>
      <w:r>
        <w:rPr>
          <w:rFonts w:ascii="Times New Roman" w:hAnsi="Times New Roman"/>
          <w:sz w:val="24"/>
        </w:rPr>
        <w:fldChar w:fldCharType="end"/>
      </w:r>
    </w:p>
    <w:p w14:paraId="39E8E7C6" w14:textId="77777777" w:rsidR="00A84DAA" w:rsidRDefault="00A84DAA" w:rsidP="00D86552">
      <w:pPr>
        <w:pStyle w:val="CcList"/>
        <w:ind w:left="0" w:firstLine="0"/>
      </w:pPr>
    </w:p>
    <w:p w14:paraId="37106801" w14:textId="77777777" w:rsidR="002E5DA0" w:rsidRDefault="00D86552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Kayla Jordan</w:t>
      </w:r>
    </w:p>
    <w:p w14:paraId="59A8BC61" w14:textId="77777777" w:rsidR="00F957A6" w:rsidRDefault="00F957A6" w:rsidP="00F957A6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Department of Psychology</w:t>
      </w:r>
    </w:p>
    <w:p w14:paraId="394FCD0D" w14:textId="77777777" w:rsidR="00F957A6" w:rsidRDefault="00F957A6" w:rsidP="00F957A6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901 S National Ave</w:t>
      </w:r>
    </w:p>
    <w:p w14:paraId="457A3035" w14:textId="77777777" w:rsidR="00F957A6" w:rsidRDefault="00F957A6" w:rsidP="00F957A6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Springfield, MO 65897</w:t>
      </w:r>
    </w:p>
    <w:p w14:paraId="4ACB2357" w14:textId="77777777" w:rsidR="00D86552" w:rsidRDefault="007E12E5">
      <w:pPr>
        <w:pStyle w:val="CcList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Missouri State</w:t>
      </w:r>
      <w:r w:rsidR="00D86552">
        <w:rPr>
          <w:rFonts w:ascii="Times New Roman" w:hAnsi="Times New Roman"/>
          <w:sz w:val="24"/>
        </w:rPr>
        <w:t xml:space="preserve"> University</w:t>
      </w:r>
    </w:p>
    <w:p w14:paraId="6E17AFB9" w14:textId="77777777" w:rsidR="00264B28" w:rsidRDefault="00F957A6">
      <w:pPr>
        <w:pStyle w:val="CcList"/>
        <w:rPr>
          <w:rFonts w:ascii="Times New Roman" w:hAnsi="Times New Roman"/>
          <w:sz w:val="24"/>
        </w:rPr>
      </w:pPr>
      <w:hyperlink r:id="rId8" w:history="1">
        <w:r w:rsidR="005D7F8F" w:rsidRPr="00830DBD">
          <w:rPr>
            <w:rStyle w:val="Hyperlink"/>
            <w:rFonts w:ascii="Times New Roman" w:hAnsi="Times New Roman"/>
            <w:sz w:val="24"/>
          </w:rPr>
          <w:t>Jordan810@live.missouristate.edu</w:t>
        </w:r>
      </w:hyperlink>
      <w:r w:rsidR="005D7F8F">
        <w:rPr>
          <w:rFonts w:ascii="Times New Roman" w:hAnsi="Times New Roman"/>
          <w:sz w:val="24"/>
        </w:rPr>
        <w:t xml:space="preserve"> </w:t>
      </w:r>
    </w:p>
    <w:p w14:paraId="1DBD345C" w14:textId="77777777" w:rsidR="00264B28" w:rsidRDefault="00264B28">
      <w:pPr>
        <w:pStyle w:val="CcList"/>
        <w:rPr>
          <w:rFonts w:ascii="Times New Roman" w:hAnsi="Times New Roman"/>
          <w:sz w:val="24"/>
        </w:rPr>
      </w:pPr>
    </w:p>
    <w:p w14:paraId="7E8E737A" w14:textId="77777777" w:rsidR="00264B28" w:rsidRDefault="00264B28" w:rsidP="00264B28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Erin M. Buchanan, Ph.D.</w:t>
      </w:r>
    </w:p>
    <w:p w14:paraId="39F10928" w14:textId="77777777" w:rsidR="002E5DA0" w:rsidRDefault="00264B28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Department of Psychology</w:t>
      </w:r>
    </w:p>
    <w:p w14:paraId="17479AAC" w14:textId="38B52669" w:rsidR="00F957A6" w:rsidRDefault="00F957A6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901 S National Ave</w:t>
      </w:r>
    </w:p>
    <w:p w14:paraId="31057062" w14:textId="188F5693" w:rsidR="00F957A6" w:rsidRDefault="00F957A6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Springfield, MO 65897</w:t>
      </w:r>
    </w:p>
    <w:p w14:paraId="6EF9047E" w14:textId="77777777" w:rsidR="00264B28" w:rsidRDefault="00264B28">
      <w:pPr>
        <w:pStyle w:val="CcList"/>
        <w:rPr>
          <w:rFonts w:ascii="Times New Roman" w:hAnsi="Times New Roman"/>
          <w:sz w:val="24"/>
        </w:rPr>
      </w:pPr>
      <w:r w:rsidRPr="00264B28">
        <w:rPr>
          <w:rFonts w:ascii="Times New Roman" w:hAnsi="Times New Roman"/>
          <w:sz w:val="24"/>
        </w:rPr>
        <w:t>Missouri State University</w:t>
      </w:r>
    </w:p>
    <w:p w14:paraId="622E421E" w14:textId="77777777" w:rsidR="00264B28" w:rsidRDefault="00F957A6">
      <w:pPr>
        <w:pStyle w:val="CcList"/>
        <w:rPr>
          <w:rFonts w:ascii="Times New Roman" w:hAnsi="Times New Roman"/>
          <w:sz w:val="24"/>
        </w:rPr>
      </w:pPr>
      <w:hyperlink r:id="rId9" w:history="1">
        <w:r w:rsidR="00264B28" w:rsidRPr="00830DBD">
          <w:rPr>
            <w:rStyle w:val="Hyperlink"/>
            <w:rFonts w:ascii="Times New Roman" w:hAnsi="Times New Roman"/>
            <w:sz w:val="24"/>
          </w:rPr>
          <w:t>ErinBuchanan@missouristate.edu</w:t>
        </w:r>
      </w:hyperlink>
    </w:p>
    <w:p w14:paraId="23AB6BEA" w14:textId="77777777" w:rsidR="00264B28" w:rsidRDefault="00264B28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Phone: 417-836-5592</w:t>
      </w:r>
    </w:p>
    <w:p w14:paraId="0257C2E2" w14:textId="77777777" w:rsidR="002E5DA0" w:rsidRDefault="00264B28">
      <w:pPr>
        <w:pStyle w:val="Cc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Fax: 417-836-8330</w:t>
      </w:r>
    </w:p>
    <w:p w14:paraId="7BDC0787" w14:textId="77777777" w:rsidR="002E5DA0" w:rsidRDefault="002E5DA0" w:rsidP="00413144">
      <w:pPr>
        <w:pStyle w:val="CcList"/>
      </w:pPr>
      <w:r>
        <w:tab/>
      </w:r>
      <w:r>
        <w:tab/>
      </w:r>
    </w:p>
    <w:sectPr w:rsidR="002E5DA0">
      <w:headerReference w:type="default" r:id="rId10"/>
      <w:type w:val="continuous"/>
      <w:pgSz w:w="12240" w:h="15840" w:code="1"/>
      <w:pgMar w:top="1440" w:right="1800" w:bottom="1440" w:left="1800" w:header="960" w:footer="9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9BE99" w14:textId="77777777" w:rsidR="00C2409D" w:rsidRDefault="00C2409D">
      <w:r>
        <w:separator/>
      </w:r>
    </w:p>
  </w:endnote>
  <w:endnote w:type="continuationSeparator" w:id="0">
    <w:p w14:paraId="1C903BC7" w14:textId="77777777" w:rsidR="00C2409D" w:rsidRDefault="00C2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9C56C" w14:textId="77777777" w:rsidR="00C2409D" w:rsidRDefault="00C2409D">
      <w:r>
        <w:separator/>
      </w:r>
    </w:p>
  </w:footnote>
  <w:footnote w:type="continuationSeparator" w:id="0">
    <w:p w14:paraId="76DD82B5" w14:textId="77777777" w:rsidR="00C2409D" w:rsidRDefault="00C240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B9DF4" w14:textId="77777777" w:rsidR="008110CF" w:rsidRDefault="008110CF">
    <w:pPr>
      <w:pStyle w:val="Header"/>
    </w:pPr>
    <w:r>
      <w:sym w:font="Wingdings" w:char="F06C"/>
    </w:r>
    <w:r>
      <w:t xml:space="preserve">  Page </w:t>
    </w:r>
    <w:r w:rsidR="00F957A6">
      <w:fldChar w:fldCharType="begin"/>
    </w:r>
    <w:r w:rsidR="00F957A6">
      <w:instrText xml:space="preserve"> PAGE \* Arabic \* MERGEFORMAT </w:instrText>
    </w:r>
    <w:r w:rsidR="00F957A6">
      <w:fldChar w:fldCharType="separate"/>
    </w:r>
    <w:r>
      <w:rPr>
        <w:noProof/>
      </w:rPr>
      <w:t>2</w:t>
    </w:r>
    <w:r w:rsidR="00F957A6">
      <w:rPr>
        <w:noProof/>
      </w:rPr>
      <w:fldChar w:fldCharType="end"/>
    </w:r>
    <w:r>
      <w:tab/>
    </w:r>
    <w:r>
      <w:tab/>
    </w:r>
    <w:r w:rsidR="00F957A6">
      <w:fldChar w:fldCharType="begin"/>
    </w:r>
    <w:r w:rsidR="00F957A6">
      <w:instrText xml:space="preserve"> TIME \@ "MMMM d, yyyy" </w:instrText>
    </w:r>
    <w:r w:rsidR="00F957A6">
      <w:fldChar w:fldCharType="separate"/>
    </w:r>
    <w:r w:rsidR="004009C8">
      <w:rPr>
        <w:noProof/>
      </w:rPr>
      <w:t>December 30, 2014</w:t>
    </w:r>
    <w:r w:rsidR="00F957A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661E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101077"/>
    <w:multiLevelType w:val="singleLevel"/>
    <w:tmpl w:val="D8D4D12C"/>
    <w:lvl w:ilvl="0">
      <w:start w:val="1"/>
      <w:numFmt w:val="decimal"/>
      <w:lvlText w:val="%1)"/>
      <w:lvlJc w:val="left"/>
      <w:pPr>
        <w:tabs>
          <w:tab w:val="num" w:pos="720"/>
        </w:tabs>
      </w:pPr>
    </w:lvl>
  </w:abstractNum>
  <w:abstractNum w:abstractNumId="2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6063A36"/>
    <w:multiLevelType w:val="singleLevel"/>
    <w:tmpl w:val="6B2600BC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 w:hint="default"/>
      </w:rPr>
    </w:lvl>
  </w:abstractNum>
  <w:abstractNum w:abstractNumId="4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2"/>
  </w:compat>
  <w:rsids>
    <w:rsidRoot w:val="00B76CAC"/>
    <w:rsid w:val="000300A3"/>
    <w:rsid w:val="00031932"/>
    <w:rsid w:val="000A1270"/>
    <w:rsid w:val="000E78D7"/>
    <w:rsid w:val="00264B28"/>
    <w:rsid w:val="0029192F"/>
    <w:rsid w:val="002E4E4B"/>
    <w:rsid w:val="002E5DA0"/>
    <w:rsid w:val="00302AD1"/>
    <w:rsid w:val="003A4CED"/>
    <w:rsid w:val="003B5DEB"/>
    <w:rsid w:val="004009C8"/>
    <w:rsid w:val="00413144"/>
    <w:rsid w:val="00426E9E"/>
    <w:rsid w:val="005213BF"/>
    <w:rsid w:val="005D7F8F"/>
    <w:rsid w:val="00703472"/>
    <w:rsid w:val="00787B09"/>
    <w:rsid w:val="007E12E5"/>
    <w:rsid w:val="008110CF"/>
    <w:rsid w:val="009A6FCC"/>
    <w:rsid w:val="009B15D7"/>
    <w:rsid w:val="00A06A4C"/>
    <w:rsid w:val="00A1102B"/>
    <w:rsid w:val="00A67859"/>
    <w:rsid w:val="00A742B5"/>
    <w:rsid w:val="00A84DAA"/>
    <w:rsid w:val="00B121BA"/>
    <w:rsid w:val="00B32FF4"/>
    <w:rsid w:val="00B63949"/>
    <w:rsid w:val="00B76CAC"/>
    <w:rsid w:val="00C2409D"/>
    <w:rsid w:val="00C6050C"/>
    <w:rsid w:val="00CA428F"/>
    <w:rsid w:val="00D25272"/>
    <w:rsid w:val="00D86552"/>
    <w:rsid w:val="00DA2182"/>
    <w:rsid w:val="00EE1550"/>
    <w:rsid w:val="00F9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EB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3"/>
      </w:numPr>
    </w:pPr>
  </w:style>
  <w:style w:type="paragraph" w:styleId="ListNumber">
    <w:name w:val="List Number"/>
    <w:basedOn w:val="BodyText"/>
    <w:pPr>
      <w:numPr>
        <w:numId w:val="4"/>
      </w:numPr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413144"/>
    <w:pPr>
      <w:spacing w:line="480" w:lineRule="auto"/>
      <w:jc w:val="center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semiHidden/>
    <w:rsid w:val="009A6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rdan810@live.missouristate.edu" TargetMode="External"/><Relationship Id="rId9" Type="http://schemas.openxmlformats.org/officeDocument/2006/relationships/hyperlink" Target="mailto:ErinBuchanan@missouristate.edu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Office\Templates\1033\Professional Letter.dot</Template>
  <TotalTime>12</TotalTime>
  <Pages>1</Pages>
  <Words>240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3, 2004</vt:lpstr>
    </vt:vector>
  </TitlesOfParts>
  <Company>Evangel University</Company>
  <LinksUpToDate>false</LinksUpToDate>
  <CharactersWithSpaces>1605</CharactersWithSpaces>
  <SharedDoc>false</SharedDoc>
  <HLinks>
    <vt:vector size="12" baseType="variant">
      <vt:variant>
        <vt:i4>6488111</vt:i4>
      </vt:variant>
      <vt:variant>
        <vt:i4>9</vt:i4>
      </vt:variant>
      <vt:variant>
        <vt:i4>0</vt:i4>
      </vt:variant>
      <vt:variant>
        <vt:i4>5</vt:i4>
      </vt:variant>
      <vt:variant>
        <vt:lpwstr>mailto:ErinBuchanan@missouristate.edu</vt:lpwstr>
      </vt:variant>
      <vt:variant>
        <vt:lpwstr/>
      </vt:variant>
      <vt:variant>
        <vt:i4>7012406</vt:i4>
      </vt:variant>
      <vt:variant>
        <vt:i4>6</vt:i4>
      </vt:variant>
      <vt:variant>
        <vt:i4>0</vt:i4>
      </vt:variant>
      <vt:variant>
        <vt:i4>5</vt:i4>
      </vt:variant>
      <vt:variant>
        <vt:lpwstr>mailto:Jordan810@live.missouristate.edu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3, 2004</dc:title>
  <dc:creator>Authorized User</dc:creator>
  <cp:lastModifiedBy>Erin Buchanan</cp:lastModifiedBy>
  <cp:revision>8</cp:revision>
  <cp:lastPrinted>2005-08-03T23:18:00Z</cp:lastPrinted>
  <dcterms:created xsi:type="dcterms:W3CDTF">2014-12-31T00:31:00Z</dcterms:created>
  <dcterms:modified xsi:type="dcterms:W3CDTF">2014-12-31T05:16:00Z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